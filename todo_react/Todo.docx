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page" w:tblpX="12" w:tblpY="505"/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ela de layout de cabeçalho"/>
      </w:tblPr>
      <w:tblGrid>
        <w:gridCol w:w="10466"/>
      </w:tblGrid>
      <w:tr w:rsidR="00326FBF" w:rsidRPr="0041428F" w14:paraId="1A7C48F6" w14:textId="77777777" w:rsidTr="00326FBF">
        <w:trPr>
          <w:trHeight w:val="270"/>
        </w:trPr>
        <w:tc>
          <w:tcPr>
            <w:tcW w:w="10466" w:type="dxa"/>
          </w:tcPr>
          <w:p w14:paraId="076A77A2" w14:textId="77777777" w:rsidR="00326FBF" w:rsidRPr="0041428F" w:rsidRDefault="00326FBF" w:rsidP="00326FBF">
            <w:pPr>
              <w:pStyle w:val="Informaesdeconta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pt-BR"/>
              </w:rPr>
              <mc:AlternateContent>
                <mc:Choice Requires="wps">
                  <w:drawing>
                    <wp:inline distT="0" distB="0" distL="0" distR="0" wp14:anchorId="4AA07326" wp14:editId="086E5D4A">
                      <wp:extent cx="3162300" cy="407670"/>
                      <wp:effectExtent l="19050" t="19050" r="19050" b="26035"/>
                      <wp:docPr id="18" name="Forma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6230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ma14="http://schemas.microsoft.com/office/mac/drawingml/2011/main" xmlns:o="urn:schemas-microsoft-com:office:office" xmlns:v="urn:schemas-microsoft-com:vml" xmlns:w10="urn:schemas-microsoft-com:office:word" xmlns:w="http://schemas.openxmlformats.org/wordprocessingml/2006/main" xmlns:p="http://schemas.openxmlformats.org/presentationml/2006/main" xmlns="" xmlns:lc="http://schemas.openxmlformats.org/drawingml/2006/lockedCanvas" val="1"/>
                                </a:ext>
                              </a:extLst>
                            </wps:spPr>
                            <wps:txbx>
                              <w:txbxContent>
                                <w:p w14:paraId="29218EA7" w14:textId="60247553" w:rsidR="00326FBF" w:rsidRPr="00AA089B" w:rsidRDefault="00326FBF" w:rsidP="00326FBF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bidi="pt-BR"/>
                                    </w:rPr>
                                    <w:t xml:space="preserve">Todo </w:t>
                                  </w:r>
                                  <w:proofErr w:type="spellStart"/>
                                  <w:r>
                                    <w:rPr>
                                      <w:lang w:bidi="pt-BR"/>
                                    </w:rPr>
                                    <w:t>React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A07326" id="Forma 61" o:spid="_x0000_s1026" style="width:249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29218EA7" w14:textId="60247553" w:rsidR="00326FBF" w:rsidRPr="00AA089B" w:rsidRDefault="00326FBF" w:rsidP="00326FBF">
                            <w:pPr>
                              <w:pStyle w:val="Logotipo"/>
                            </w:pPr>
                            <w:r>
                              <w:rPr>
                                <w:lang w:bidi="pt-BR"/>
                              </w:rPr>
                              <w:t xml:space="preserve">Todo </w:t>
                            </w:r>
                            <w:proofErr w:type="spellStart"/>
                            <w:r>
                              <w:rPr>
                                <w:lang w:bidi="pt-BR"/>
                              </w:rPr>
                              <w:t>React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326FBF" w:rsidRPr="0041428F" w14:paraId="492925EB" w14:textId="77777777" w:rsidTr="00326FBF">
        <w:trPr>
          <w:trHeight w:val="2691"/>
        </w:trPr>
        <w:tc>
          <w:tcPr>
            <w:tcW w:w="10466" w:type="dxa"/>
            <w:vAlign w:val="bottom"/>
          </w:tcPr>
          <w:p w14:paraId="45437D42" w14:textId="0EE611CC" w:rsidR="00326FBF" w:rsidRPr="00326FBF" w:rsidRDefault="00326FBF" w:rsidP="00326FBF">
            <w:pPr>
              <w:pStyle w:val="Informaesdecontato"/>
              <w:ind w:left="0"/>
            </w:pPr>
          </w:p>
        </w:tc>
      </w:tr>
    </w:tbl>
    <w:p w14:paraId="0F1A47ED" w14:textId="714142FE" w:rsidR="00831721" w:rsidRDefault="00831721" w:rsidP="00831721">
      <w:pPr>
        <w:spacing w:before="120" w:after="0"/>
      </w:pPr>
      <w:r w:rsidRPr="0041428F">
        <w:rPr>
          <w:noProof/>
          <w:lang w:bidi="pt-B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2169540" wp14:editId="076864B0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Elemento gráfico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v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v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B463CF" id="Elemento gráfico 17" o:spid="_x0000_s1026" alt="&quot;&quot;" style="position:absolute;margin-left:-36pt;margin-top:-36pt;width:649.45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">
                <v:shape id="Forma Liv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v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v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v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p w14:paraId="3293ECFA" w14:textId="77777777" w:rsidR="00A66B18" w:rsidRDefault="00A66B18"/>
    <w:p w14:paraId="6FF6EE76" w14:textId="06251E39" w:rsidR="00A66B18" w:rsidRPr="00A66B18" w:rsidRDefault="00326FBF" w:rsidP="00A66B18">
      <w:pPr>
        <w:pStyle w:val="Destinatrio1"/>
      </w:pPr>
      <w:r>
        <w:t>Técnica para usar o module.css</w:t>
      </w:r>
    </w:p>
    <w:p w14:paraId="2F134A82" w14:textId="550BA089" w:rsidR="00326FBF" w:rsidRDefault="00326FBF" w:rsidP="00326FBF">
      <w:pPr>
        <w:rPr>
          <w:color w:val="000000" w:themeColor="text1"/>
        </w:rPr>
      </w:pPr>
      <w:r>
        <w:rPr>
          <w:color w:val="000000" w:themeColor="text1"/>
        </w:rPr>
        <w:t>Cria</w:t>
      </w:r>
      <w:r w:rsidR="00B833F3">
        <w:rPr>
          <w:color w:val="000000" w:themeColor="text1"/>
        </w:rPr>
        <w:t>r</w:t>
      </w:r>
      <w:r>
        <w:rPr>
          <w:color w:val="000000" w:themeColor="text1"/>
        </w:rPr>
        <w:t xml:space="preserve"> arquivo: </w:t>
      </w:r>
      <w:proofErr w:type="spellStart"/>
      <w:r>
        <w:rPr>
          <w:color w:val="000000" w:themeColor="text1"/>
        </w:rPr>
        <w:t>Global.d.ts</w:t>
      </w:r>
      <w:proofErr w:type="spellEnd"/>
    </w:p>
    <w:p w14:paraId="0BBEAC52" w14:textId="0B7BDE35" w:rsidR="00326FBF" w:rsidRDefault="00326FBF" w:rsidP="00326FBF">
      <w:pPr>
        <w:rPr>
          <w:color w:val="000000" w:themeColor="text1"/>
        </w:rPr>
      </w:pPr>
      <w:r>
        <w:rPr>
          <w:color w:val="000000" w:themeColor="text1"/>
        </w:rPr>
        <w:t>declare module “*.module.css”</w:t>
      </w:r>
    </w:p>
    <w:p w14:paraId="255E76B3" w14:textId="77777777" w:rsidR="00B833F3" w:rsidRDefault="00B833F3" w:rsidP="00326FBF">
      <w:pPr>
        <w:rPr>
          <w:b/>
          <w:bCs/>
          <w:color w:val="000000" w:themeColor="text1"/>
        </w:rPr>
      </w:pPr>
    </w:p>
    <w:p w14:paraId="5C9EDA32" w14:textId="76C958BE" w:rsidR="00B833F3" w:rsidRDefault="00B833F3" w:rsidP="00326FBF">
      <w:pPr>
        <w:rPr>
          <w:b/>
          <w:bCs/>
          <w:color w:val="000000" w:themeColor="text1"/>
        </w:rPr>
      </w:pPr>
      <w:r w:rsidRPr="00B833F3">
        <w:rPr>
          <w:b/>
          <w:bCs/>
          <w:color w:val="000000" w:themeColor="text1"/>
        </w:rPr>
        <w:t xml:space="preserve">Iniciando ações de </w:t>
      </w:r>
      <w:proofErr w:type="spellStart"/>
      <w:r w:rsidRPr="00B833F3">
        <w:rPr>
          <w:b/>
          <w:bCs/>
          <w:color w:val="000000" w:themeColor="text1"/>
        </w:rPr>
        <w:t>form</w:t>
      </w:r>
      <w:proofErr w:type="spellEnd"/>
    </w:p>
    <w:p w14:paraId="347AE10E" w14:textId="1186E6D7" w:rsidR="00B833F3" w:rsidRDefault="00B833F3" w:rsidP="00326FBF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Task.ts</w:t>
      </w:r>
      <w:proofErr w:type="spellEnd"/>
    </w:p>
    <w:p w14:paraId="568E9C62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export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interface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//nome da interface sempre tem um I no começo</w:t>
      </w:r>
    </w:p>
    <w:p w14:paraId="38124FB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//ajudará na remoção e edição</w:t>
      </w:r>
    </w:p>
    <w:p w14:paraId="3189F45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146F1F3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060D85F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</w:t>
      </w:r>
    </w:p>
    <w:p w14:paraId="5EE4D3B2" w14:textId="1665D353" w:rsidR="00B833F3" w:rsidRPr="00B833F3" w:rsidRDefault="00B833F3" w:rsidP="00B833F3">
      <w:pPr>
        <w:ind w:left="0"/>
        <w:rPr>
          <w:b/>
          <w:bCs/>
          <w:color w:val="000000" w:themeColor="text1"/>
          <w:szCs w:val="24"/>
        </w:rPr>
      </w:pPr>
      <w:r>
        <w:rPr>
          <w:b/>
          <w:bCs/>
          <w:color w:val="000000" w:themeColor="text1"/>
          <w:szCs w:val="24"/>
        </w:rPr>
        <w:tab/>
      </w:r>
      <w:proofErr w:type="spellStart"/>
      <w:r>
        <w:rPr>
          <w:b/>
          <w:bCs/>
          <w:color w:val="000000" w:themeColor="text1"/>
          <w:szCs w:val="24"/>
        </w:rPr>
        <w:t>TaskForm.tsx</w:t>
      </w:r>
      <w:proofErr w:type="spellEnd"/>
    </w:p>
    <w:p w14:paraId="7D6B1B9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setId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tipo:number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como '0'</w:t>
      </w:r>
    </w:p>
    <w:p w14:paraId="110F8FE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tipo:string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vazio</w:t>
      </w:r>
    </w:p>
    <w:p w14:paraId="1D11905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B833F3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B833F3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//dificuldade da tarefa</w:t>
      </w:r>
    </w:p>
    <w:p w14:paraId="45DAAB7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70F038C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()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{};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</w:t>
      </w:r>
    </w:p>
    <w:p w14:paraId="4AC05BD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08FACF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ChangeEvent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HTMLInputElement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32EAFDC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tipando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event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como elemento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html</w:t>
      </w:r>
      <w:proofErr w:type="spellEnd"/>
    </w:p>
    <w:p w14:paraId="7C16C622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if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===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 {</w:t>
      </w:r>
    </w:p>
    <w:p w14:paraId="10BBF67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15EA4311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}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else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71B99DF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parseInt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target</w:t>
      </w:r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));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//transformando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string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em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number</w:t>
      </w:r>
      <w:proofErr w:type="spellEnd"/>
    </w:p>
    <w:p w14:paraId="58EAF0C7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  }</w:t>
      </w:r>
    </w:p>
    <w:p w14:paraId="4823EA4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);</w:t>
      </w:r>
    </w:p>
    <w:p w14:paraId="24E01D9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);</w:t>
      </w:r>
    </w:p>
    <w:p w14:paraId="44DBAAE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34A91B71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5D210275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form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onSubmit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form</w:t>
      </w:r>
      <w:proofErr w:type="spellEnd"/>
      <w:proofErr w:type="gram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66836D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/*quando formulário for enviado, função </w:t>
      </w:r>
      <w:proofErr w:type="spellStart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addTaskHandler</w:t>
      </w:r>
      <w:proofErr w:type="spellEnd"/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executada*/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770DBFDB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input</w:t>
      </w:r>
      <w:proofErr w:type="gramEnd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_container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586334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htmlFor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Título: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6869712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</w:p>
    <w:p w14:paraId="30278B0A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text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780DC13E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title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42BB53B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placeholder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"Título da tarefa"</w:t>
      </w:r>
    </w:p>
    <w:p w14:paraId="27879EC6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onChange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//quando há mudança no elemento, evento é disparado</w:t>
      </w:r>
    </w:p>
    <w:p w14:paraId="18E2DF1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295EC1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C8F3407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B833F3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styles</w:t>
      </w:r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input</w:t>
      </w:r>
      <w:proofErr w:type="gramEnd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_container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CCBCC2D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htmlFor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Dificuldade: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label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164E02C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</w:p>
    <w:p w14:paraId="05F8BB5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lastRenderedPageBreak/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text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32380420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name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difficulty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2A02FB58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placeholder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"Dificuldade da tarefa"</w:t>
      </w:r>
    </w:p>
    <w:p w14:paraId="4F712FE4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44471E4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760C169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input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type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spellStart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submit</w:t>
      </w:r>
      <w:proofErr w:type="spellEnd"/>
      <w:r w:rsidRPr="00B833F3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value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onChange</w:t>
      </w:r>
      <w:proofErr w:type="spellEnd"/>
      <w:r w:rsidRPr="00B833F3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B833F3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handleChange</w:t>
      </w:r>
      <w:proofErr w:type="spellEnd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5E8C783" w14:textId="77777777" w:rsidR="00B833F3" w:rsidRPr="00B833F3" w:rsidRDefault="00B833F3" w:rsidP="00B833F3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B833F3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B833F3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form</w:t>
      </w:r>
      <w:proofErr w:type="spellEnd"/>
      <w:r w:rsidRPr="00B833F3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0915F60D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56CAE046" w14:textId="386BCA38" w:rsidR="00B833F3" w:rsidRDefault="00B833F3" w:rsidP="00B833F3">
      <w:pPr>
        <w:ind w:left="0"/>
        <w:rPr>
          <w:b/>
          <w:bCs/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Importação(</w:t>
      </w:r>
      <w:proofErr w:type="spellStart"/>
      <w:proofErr w:type="gramEnd"/>
      <w:r>
        <w:rPr>
          <w:b/>
          <w:bCs/>
          <w:color w:val="000000" w:themeColor="text1"/>
        </w:rPr>
        <w:t>App.tsx</w:t>
      </w:r>
      <w:proofErr w:type="spellEnd"/>
      <w:r>
        <w:rPr>
          <w:b/>
          <w:bCs/>
          <w:color w:val="000000" w:themeColor="text1"/>
        </w:rPr>
        <w:t xml:space="preserve">, </w:t>
      </w:r>
      <w:proofErr w:type="spellStart"/>
      <w:r>
        <w:rPr>
          <w:b/>
          <w:bCs/>
          <w:color w:val="000000" w:themeColor="text1"/>
        </w:rPr>
        <w:t>TaskForm.tsx</w:t>
      </w:r>
      <w:proofErr w:type="spellEnd"/>
      <w:r>
        <w:rPr>
          <w:b/>
          <w:bCs/>
          <w:color w:val="000000" w:themeColor="text1"/>
        </w:rPr>
        <w:t>)</w:t>
      </w:r>
    </w:p>
    <w:p w14:paraId="2CC5F54F" w14:textId="77777777" w:rsidR="00B833F3" w:rsidRPr="00B833F3" w:rsidRDefault="00B833F3" w:rsidP="00B833F3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r w:rsidRPr="00B833F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</w:rPr>
        <w:t>//interface</w:t>
      </w:r>
    </w:p>
    <w:p w14:paraId="41608FF8" w14:textId="77777777" w:rsidR="00B833F3" w:rsidRPr="00B833F3" w:rsidRDefault="00B833F3" w:rsidP="00B833F3">
      <w:pPr>
        <w:shd w:val="clear" w:color="auto" w:fill="1F1F1F"/>
        <w:spacing w:before="0" w:after="0" w:line="285" w:lineRule="atLeast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</w:rPr>
        <w:t>import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proofErr w:type="gramStart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{ </w:t>
      </w:r>
      <w:proofErr w:type="spellStart"/>
      <w:r w:rsidRPr="00B833F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</w:rPr>
        <w:t>ITask</w:t>
      </w:r>
      <w:proofErr w:type="spellEnd"/>
      <w:proofErr w:type="gram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} </w:t>
      </w:r>
      <w:proofErr w:type="spellStart"/>
      <w:r w:rsidRPr="00B833F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</w:rPr>
        <w:t>from</w:t>
      </w:r>
      <w:proofErr w:type="spellEnd"/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 xml:space="preserve"> </w:t>
      </w:r>
      <w:r w:rsidRPr="00B833F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</w:rPr>
        <w:t>"./interfaces/Task"</w:t>
      </w:r>
      <w:r w:rsidRPr="00B833F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  <w:t>;</w:t>
      </w:r>
    </w:p>
    <w:p w14:paraId="2F58A188" w14:textId="77777777" w:rsidR="00B833F3" w:rsidRDefault="00B833F3" w:rsidP="00B833F3">
      <w:pPr>
        <w:ind w:left="0"/>
        <w:rPr>
          <w:b/>
          <w:bCs/>
          <w:color w:val="000000" w:themeColor="text1"/>
        </w:rPr>
      </w:pPr>
    </w:p>
    <w:p w14:paraId="0791CAC4" w14:textId="5E34304D" w:rsidR="007D4A82" w:rsidRDefault="007D4A82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Adicionando tarefas</w:t>
      </w:r>
    </w:p>
    <w:p w14:paraId="5F96CA92" w14:textId="4D280FD8" w:rsidR="007D4A82" w:rsidRDefault="007D4A82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App.tsx</w:t>
      </w:r>
      <w:proofErr w:type="spellEnd"/>
    </w:p>
    <w:p w14:paraId="04C73937" w14:textId="1D2EB123" w:rsid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</w:rPr>
        <w:t>import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</w:rPr>
        <w:t>React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, 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6"/>
          <w:szCs w:val="16"/>
          <w:lang w:eastAsia="pt-BR"/>
        </w:rPr>
        <w:t>useState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} </w:t>
      </w:r>
      <w:proofErr w:type="spellStart"/>
      <w:r w:rsidRPr="007D4A82">
        <w:rPr>
          <w:rFonts w:ascii="Consolas" w:eastAsia="Times New Roman" w:hAnsi="Consolas" w:cs="Times New Roman"/>
          <w:color w:val="C586C0"/>
          <w:kern w:val="0"/>
          <w:sz w:val="16"/>
          <w:szCs w:val="16"/>
          <w:lang w:eastAsia="pt-BR"/>
        </w:rPr>
        <w:t>from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"</w:t>
      </w:r>
      <w:proofErr w:type="spellStart"/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react</w:t>
      </w:r>
      <w:proofErr w:type="spellEnd"/>
      <w:r w:rsidRPr="007D4A82">
        <w:rPr>
          <w:rFonts w:ascii="Consolas" w:eastAsia="Times New Roman" w:hAnsi="Consolas" w:cs="Times New Roman"/>
          <w:color w:val="CE9178"/>
          <w:kern w:val="0"/>
          <w:sz w:val="16"/>
          <w:szCs w:val="16"/>
          <w:lang w:eastAsia="pt-BR"/>
        </w:rPr>
        <w:t>"</w:t>
      </w:r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;</w:t>
      </w:r>
    </w:p>
    <w:p w14:paraId="56E2F0F0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</w:p>
    <w:p w14:paraId="0C81A32A" w14:textId="129ECE23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569CD6"/>
          <w:kern w:val="0"/>
          <w:sz w:val="16"/>
          <w:szCs w:val="16"/>
          <w:lang w:eastAsia="pt-BR"/>
        </w:rPr>
        <w:t>const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[</w:t>
      </w:r>
      <w:proofErr w:type="spellStart"/>
      <w:r w:rsidRPr="007D4A82">
        <w:rPr>
          <w:rFonts w:ascii="Consolas" w:eastAsia="Times New Roman" w:hAnsi="Consolas" w:cs="Times New Roman"/>
          <w:color w:val="4FC1FF"/>
          <w:kern w:val="0"/>
          <w:sz w:val="16"/>
          <w:szCs w:val="16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,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] </w:t>
      </w:r>
      <w:r w:rsidRPr="007D4A82">
        <w:rPr>
          <w:rFonts w:ascii="Consolas" w:eastAsia="Times New Roman" w:hAnsi="Consolas" w:cs="Times New Roman"/>
          <w:color w:val="D4D4D4"/>
          <w:kern w:val="0"/>
          <w:sz w:val="16"/>
          <w:szCs w:val="16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6"/>
          <w:szCs w:val="16"/>
          <w:lang w:eastAsia="pt-BR"/>
        </w:rPr>
        <w:t>useState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&lt;</w:t>
      </w:r>
      <w:proofErr w:type="spellStart"/>
      <w:proofErr w:type="gramStart"/>
      <w:r w:rsidRPr="007D4A82">
        <w:rPr>
          <w:rFonts w:ascii="Consolas" w:eastAsia="Times New Roman" w:hAnsi="Consolas" w:cs="Times New Roman"/>
          <w:color w:val="4EC9B0"/>
          <w:kern w:val="0"/>
          <w:sz w:val="16"/>
          <w:szCs w:val="16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>[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6"/>
          <w:szCs w:val="16"/>
          <w:lang w:eastAsia="pt-BR"/>
        </w:rPr>
        <w:t xml:space="preserve">]&gt;([]); </w:t>
      </w:r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//é um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array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de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e começará com um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>array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6"/>
          <w:szCs w:val="16"/>
          <w:lang w:eastAsia="pt-BR"/>
        </w:rPr>
        <w:t xml:space="preserve"> vazio</w:t>
      </w:r>
    </w:p>
    <w:p w14:paraId="2ADA5F7F" w14:textId="1B5E33F3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03DA5C0C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TaskForm</w:t>
      </w:r>
      <w:proofErr w:type="spellEnd"/>
    </w:p>
    <w:p w14:paraId="6B09EA69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"Criar tarefa"</w:t>
      </w:r>
    </w:p>
    <w:p w14:paraId="7672A4DE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272BDA0D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setTaskList</w:t>
      </w:r>
      <w:proofErr w:type="spellEnd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5858F2DF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7D4A8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5E8733C8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3FF8FBA8" w14:textId="46FE667E" w:rsidR="007D4A82" w:rsidRDefault="007D4A82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TaskForm.tsx</w:t>
      </w:r>
      <w:proofErr w:type="spellEnd"/>
    </w:p>
    <w:p w14:paraId="2D6E20D0" w14:textId="779F9898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7D4A8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74ED8A59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7D4A8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]; </w:t>
      </w:r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//chamando lista</w:t>
      </w:r>
    </w:p>
    <w:p w14:paraId="57E180C6" w14:textId="0BA02542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7D4A8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proofErr w:type="gramStart"/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?</w:t>
      </w:r>
      <w:r w:rsid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r w:rsidRPr="007D4A8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proofErr w:type="gram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Dispatch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React</w:t>
      </w: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SetStateAction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7D4A8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[]&gt;&gt;; </w:t>
      </w:r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dispachando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um evento(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setState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) que trabalha com </w:t>
      </w:r>
      <w:proofErr w:type="spellStart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ITask</w:t>
      </w:r>
      <w:proofErr w:type="spellEnd"/>
      <w:r w:rsidRPr="007D4A8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//?-pode ou não vir(opcional)</w:t>
      </w:r>
    </w:p>
    <w:p w14:paraId="0116234B" w14:textId="77777777" w:rsidR="007D4A82" w:rsidRPr="007D4A82" w:rsidRDefault="007D4A82" w:rsidP="007D4A8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D4A8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546DDE39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775CD7D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TaskForm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btnText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3FD0B655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setId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tipo:number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como '0'</w:t>
      </w:r>
    </w:p>
    <w:p w14:paraId="44EFBE4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string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tipo:string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- começa vazio</w:t>
      </w:r>
    </w:p>
    <w:p w14:paraId="3C64B7F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[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useState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&gt;(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//dificuldade da tarefa</w:t>
      </w:r>
    </w:p>
    <w:p w14:paraId="7EF23B58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2DDB9D2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FormEvent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HTMLFormElement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D289026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 - envio de submissão do formulário</w:t>
      </w:r>
    </w:p>
    <w:p w14:paraId="782ED75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preventDefault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();</w:t>
      </w:r>
    </w:p>
    <w:p w14:paraId="380941F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6353EBB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floor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random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()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*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1000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//id aleatório para ser possível se referir facilmente a tarefa a ser incluída ou deletada</w:t>
      </w:r>
    </w:p>
    <w:p w14:paraId="53B4722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//nova tarefa a ser adicionada</w:t>
      </w:r>
    </w:p>
    <w:p w14:paraId="4C8B794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...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tudo que tem na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as novas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tasks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junta tudo em um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</w:p>
    <w:p w14:paraId="1DB7E34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329799ED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//limpando formulário após envio dos dados da tarefa</w:t>
      </w:r>
    </w:p>
    <w:p w14:paraId="7CF8DF3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298B4D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675FB22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5D41F4E7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</w:t>
      </w:r>
    </w:p>
    <w:p w14:paraId="465D3C5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02DDE9B3" w14:textId="77777777" w:rsidR="008F39DF" w:rsidRPr="008F39DF" w:rsidRDefault="008F39DF" w:rsidP="008F39DF">
      <w:pPr>
        <w:ind w:left="0"/>
        <w:rPr>
          <w:b/>
          <w:bCs/>
          <w:color w:val="000000" w:themeColor="text1"/>
          <w:sz w:val="14"/>
          <w:szCs w:val="14"/>
        </w:rPr>
      </w:pPr>
    </w:p>
    <w:p w14:paraId="2941C301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addTaskHandler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FormEvent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&lt;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HTMLFormElement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&gt;) </w:t>
      </w:r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AE2C272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//realiza ação de inclusão de tarefas - envio de submissão do formulário</w:t>
      </w:r>
    </w:p>
    <w:p w14:paraId="484A7B6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e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preventDefault</w:t>
      </w:r>
      <w:proofErr w:type="spellEnd"/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();</w:t>
      </w:r>
    </w:p>
    <w:p w14:paraId="6C6C54FC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1305477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id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floor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Math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random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()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*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1000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//id aleatório para ser possível se referir facilmente a tarefa a ser incluída ou deletada</w:t>
      </w:r>
    </w:p>
    <w:p w14:paraId="4C92E303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r w:rsidRPr="008F39D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8F39D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{ </w:t>
      </w:r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//nova tarefa a ser adicionada</w:t>
      </w:r>
    </w:p>
    <w:p w14:paraId="3A1BDAE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r w:rsidRPr="008F39D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...</w:t>
      </w:r>
      <w:proofErr w:type="spellStart"/>
      <w:r w:rsidRPr="008F39D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, </w:t>
      </w:r>
      <w:proofErr w:type="spellStart"/>
      <w:r w:rsidRPr="008F39DF">
        <w:rPr>
          <w:rFonts w:ascii="Consolas" w:eastAsia="Times New Roman" w:hAnsi="Consolas" w:cs="Times New Roman"/>
          <w:color w:val="4FC1FF"/>
          <w:kern w:val="0"/>
          <w:sz w:val="14"/>
          <w:szCs w:val="14"/>
          <w:lang w:eastAsia="pt-BR"/>
        </w:rPr>
        <w:t>newTask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]);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//adiciona tudo que tem na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as novas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tasks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e junta tudo em um 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</w:p>
    <w:p w14:paraId="59AACB6E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084B152E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//limpando formulário após envio dos dados da tarefa</w:t>
      </w:r>
    </w:p>
    <w:p w14:paraId="43782D7F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lastRenderedPageBreak/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setTitle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""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4764C48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8F39D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setDifficulty</w:t>
      </w:r>
      <w:proofErr w:type="spellEnd"/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  <w:r w:rsidRPr="008F39D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);</w:t>
      </w:r>
    </w:p>
    <w:p w14:paraId="79595C9D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7442F9FA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//console.log(</w:t>
      </w:r>
      <w:proofErr w:type="spellStart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8F39D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)</w:t>
      </w:r>
    </w:p>
    <w:p w14:paraId="487CF144" w14:textId="77777777" w:rsidR="008F39DF" w:rsidRPr="008F39DF" w:rsidRDefault="008F39DF" w:rsidP="008F39D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8F39D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0AB9E06B" w14:textId="77777777" w:rsidR="007D4A82" w:rsidRDefault="007D4A82" w:rsidP="00B833F3">
      <w:pPr>
        <w:ind w:left="0"/>
        <w:rPr>
          <w:b/>
          <w:bCs/>
          <w:color w:val="000000" w:themeColor="text1"/>
        </w:rPr>
      </w:pPr>
    </w:p>
    <w:p w14:paraId="1552EFA7" w14:textId="31347874" w:rsidR="007D4A82" w:rsidRDefault="007D4A82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</w:t>
      </w:r>
      <w:r w:rsidR="00A5115F">
        <w:rPr>
          <w:b/>
          <w:bCs/>
          <w:color w:val="000000" w:themeColor="text1"/>
        </w:rPr>
        <w:tab/>
        <w:t>Exibindo lista de tarefas</w:t>
      </w:r>
    </w:p>
    <w:p w14:paraId="2722554D" w14:textId="16BECFBE" w:rsidR="00A5115F" w:rsidRDefault="00A5115F" w:rsidP="00B833F3">
      <w:pPr>
        <w:ind w:left="0"/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App.tsx</w:t>
      </w:r>
      <w:proofErr w:type="spellEnd"/>
    </w:p>
    <w:p w14:paraId="4289B6A1" w14:textId="77777777" w:rsidR="00A5115F" w:rsidRPr="00A5115F" w:rsidRDefault="00A5115F" w:rsidP="00A5115F">
      <w:pPr>
        <w:shd w:val="clear" w:color="auto" w:fill="1F1F1F"/>
        <w:spacing w:before="0" w:after="0"/>
        <w:ind w:left="0" w:right="0" w:firstLine="72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8301EEC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Suas tarefas: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h2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291F14CF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286E113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48CC5F7" w14:textId="77777777" w:rsidR="00A5115F" w:rsidRDefault="00A5115F" w:rsidP="00B833F3">
      <w:pPr>
        <w:ind w:left="0"/>
        <w:rPr>
          <w:b/>
          <w:bCs/>
          <w:color w:val="000000" w:themeColor="text1"/>
        </w:rPr>
      </w:pPr>
    </w:p>
    <w:p w14:paraId="1683D642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type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5ABF60D7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proofErr w:type="gram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ITask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[</w:t>
      </w:r>
      <w:proofErr w:type="gram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];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é um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array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de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ITask</w:t>
      </w:r>
      <w:proofErr w:type="spellEnd"/>
    </w:p>
    <w:p w14:paraId="7AF30127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5780285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</w:p>
    <w:p w14:paraId="6A9825C2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TaskList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({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proofErr w:type="gram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}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Props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//desestruturação da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taskList</w:t>
      </w:r>
      <w:proofErr w:type="spellEnd"/>
    </w:p>
    <w:p w14:paraId="69ED7E5B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A5115F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</w:p>
    <w:p w14:paraId="5715651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&lt;&gt;</w:t>
      </w:r>
    </w:p>
    <w:p w14:paraId="6AD3084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length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&gt; </w:t>
      </w:r>
      <w:proofErr w:type="gramStart"/>
      <w:r w:rsidRPr="00A5115F">
        <w:rPr>
          <w:rFonts w:ascii="Consolas" w:eastAsia="Times New Roman" w:hAnsi="Consolas" w:cs="Times New Roman"/>
          <w:color w:val="B5CEA8"/>
          <w:kern w:val="0"/>
          <w:sz w:val="14"/>
          <w:szCs w:val="14"/>
          <w:lang w:eastAsia="pt-BR"/>
        </w:rPr>
        <w:t>0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?</w:t>
      </w:r>
      <w:proofErr w:type="gram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(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//checando se existem itens</w:t>
      </w:r>
    </w:p>
    <w:p w14:paraId="3CF07F9A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map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((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) 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(</w:t>
      </w:r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//cada item é nomeado com '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'</w:t>
      </w:r>
    </w:p>
    <w:p w14:paraId="715C16A0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key</w:t>
      </w:r>
      <w:proofErr w:type="spellEnd"/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proofErr w:type="gramStart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/*exibe título do item(chamado com a </w:t>
      </w:r>
      <w:proofErr w:type="spellStart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key</w:t>
      </w:r>
      <w:proofErr w:type="spellEnd"/>
      <w:r w:rsidRPr="00A5115F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do identificador único*/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74DCF69A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A5115F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proofErr w:type="gramEnd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BED6329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D02076B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  ))</w:t>
      </w:r>
    </w:p>
    <w:p w14:paraId="11E36073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) : (</w:t>
      </w:r>
    </w:p>
    <w:p w14:paraId="5AF7E7AE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Não há tarefas cadastradas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37FD81F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)</w:t>
      </w:r>
      <w:r w:rsidRPr="00A5115F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0A931C45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A5115F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&lt;/&gt;</w:t>
      </w:r>
    </w:p>
    <w:p w14:paraId="48B0320C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);</w:t>
      </w:r>
    </w:p>
    <w:p w14:paraId="2A7CCBEE" w14:textId="77777777" w:rsidR="00A5115F" w:rsidRPr="00A5115F" w:rsidRDefault="00A5115F" w:rsidP="00A5115F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A5115F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};</w:t>
      </w:r>
    </w:p>
    <w:p w14:paraId="0C0123B4" w14:textId="2E458FEC" w:rsidR="007729DE" w:rsidRDefault="007729DE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HTML – itens da lista</w:t>
      </w:r>
    </w:p>
    <w:p w14:paraId="4F1F7C2D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key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proofErr w:type="gramStart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/*</w:t>
      </w:r>
      <w:proofErr w:type="spellStart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key</w:t>
      </w:r>
      <w:proofErr w:type="spell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com identificador único*/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05EB9A00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A7FA8B3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h4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title</w:t>
      </w:r>
      <w:proofErr w:type="spellEnd"/>
      <w:proofErr w:type="gramEnd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h4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/*título*/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4E77A56E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Dificuldade: 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proofErr w:type="gram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difficulty</w:t>
      </w:r>
      <w:proofErr w:type="spellEnd"/>
      <w:proofErr w:type="gramEnd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p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F1254F6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D523FB3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3762AA2B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 xml:space="preserve">bi </w:t>
      </w:r>
      <w:proofErr w:type="spell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bi</w:t>
      </w:r>
      <w:proofErr w:type="gram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-pencil</w:t>
      </w:r>
      <w:proofErr w:type="spell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5F26FBED" w14:textId="77777777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</w:t>
      </w:r>
      <w:proofErr w:type="spellStart"/>
      <w:r w:rsidRPr="007729DE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7729DE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 xml:space="preserve">bi </w:t>
      </w:r>
      <w:proofErr w:type="spellStart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bi</w:t>
      </w:r>
      <w:proofErr w:type="gram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-trash</w:t>
      </w:r>
      <w:proofErr w:type="spellEnd"/>
      <w:r w:rsidRPr="007729DE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59B97CC" w14:textId="3DAF26D4" w:rsidR="007729DE" w:rsidRPr="007729DE" w:rsidRDefault="007729DE" w:rsidP="00FF6E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</w:rPr>
      </w:pPr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&lt;/</w:t>
      </w:r>
      <w:proofErr w:type="spellStart"/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proofErr w:type="gramStart"/>
      <w:r w:rsidRPr="007729DE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/*ícones de edição e exclusão vindos do </w:t>
      </w:r>
      <w:proofErr w:type="spellStart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bootstrap</w:t>
      </w:r>
      <w:proofErr w:type="spellEnd"/>
      <w:r w:rsidRPr="007729DE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*/</w:t>
      </w:r>
      <w:r w:rsidRPr="007729DE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63FF0411" w14:textId="77777777" w:rsidR="007729DE" w:rsidRDefault="007729DE" w:rsidP="00B833F3">
      <w:pPr>
        <w:ind w:left="0"/>
        <w:rPr>
          <w:b/>
          <w:bCs/>
          <w:color w:val="000000" w:themeColor="text1"/>
        </w:rPr>
      </w:pPr>
    </w:p>
    <w:p w14:paraId="6578226E" w14:textId="5AD92726" w:rsidR="004578E2" w:rsidRDefault="004578E2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Remoção de item da lista</w:t>
      </w:r>
    </w:p>
    <w:p w14:paraId="786A5B17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const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deleteTask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: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number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23357EB7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//recebe id do elemento</w:t>
      </w:r>
    </w:p>
    <w:p w14:paraId="564AED26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proofErr w:type="spellStart"/>
      <w:proofErr w:type="gramStart"/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setTaskList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</w:t>
      </w:r>
      <w:proofErr w:type="gramEnd"/>
    </w:p>
    <w:p w14:paraId="1378AD43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//alterar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</w:p>
    <w:p w14:paraId="179BB0BE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filter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((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) 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{</w:t>
      </w:r>
    </w:p>
    <w:p w14:paraId="4AD834DA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fltra</w:t>
      </w:r>
      <w:proofErr w:type="spell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lista, onde cada item é nomeado como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task</w:t>
      </w:r>
      <w:proofErr w:type="spellEnd"/>
    </w:p>
    <w:p w14:paraId="63706224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  </w:t>
      </w:r>
      <w:proofErr w:type="spellStart"/>
      <w:r w:rsidRPr="004578E2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.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!</w:t>
      </w:r>
      <w:proofErr w:type="gram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==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;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//retorna elementos que tem id diferente ao que será removido</w:t>
      </w:r>
    </w:p>
    <w:p w14:paraId="6971DBD6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}) </w:t>
      </w:r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//sendo assim ele retorna a lista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toda</w:t>
      </w:r>
      <w:proofErr w:type="spell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, menos o item que eu quero remover</w:t>
      </w:r>
    </w:p>
    <w:p w14:paraId="500B9C00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  );</w:t>
      </w:r>
    </w:p>
    <w:p w14:paraId="686C7E1F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 };</w:t>
      </w:r>
    </w:p>
    <w:p w14:paraId="71306537" w14:textId="77777777" w:rsidR="004578E2" w:rsidRPr="004578E2" w:rsidRDefault="004578E2" w:rsidP="004578E2">
      <w:pPr>
        <w:ind w:left="0"/>
        <w:rPr>
          <w:b/>
          <w:bCs/>
          <w:color w:val="000000" w:themeColor="text1"/>
          <w:sz w:val="14"/>
          <w:szCs w:val="14"/>
        </w:rPr>
      </w:pPr>
    </w:p>
    <w:p w14:paraId="7FB72C7B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 </w:t>
      </w: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4578E2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TaskList</w:t>
      </w:r>
      <w:proofErr w:type="spellEnd"/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taskList</w:t>
      </w:r>
      <w:proofErr w:type="spellEnd"/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handleDelete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deleteTask</w:t>
      </w:r>
      <w:proofErr w:type="spellEnd"/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  <w:r w:rsidRPr="004578E2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2E706D38" w14:textId="77777777" w:rsidR="004578E2" w:rsidRPr="004578E2" w:rsidRDefault="004578E2" w:rsidP="004578E2">
      <w:pPr>
        <w:ind w:left="0"/>
        <w:rPr>
          <w:b/>
          <w:bCs/>
          <w:color w:val="000000" w:themeColor="text1"/>
          <w:sz w:val="14"/>
          <w:szCs w:val="14"/>
        </w:rPr>
      </w:pPr>
    </w:p>
    <w:p w14:paraId="57A1B0B2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</w:p>
    <w:p w14:paraId="71048988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 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className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  <w:proofErr w:type="gramStart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 xml:space="preserve">bi </w:t>
      </w:r>
      <w:proofErr w:type="spellStart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bi</w:t>
      </w:r>
      <w:proofErr w:type="gramEnd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-trash</w:t>
      </w:r>
      <w:proofErr w:type="spellEnd"/>
      <w:r w:rsidRPr="004578E2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</w:t>
      </w:r>
    </w:p>
    <w:p w14:paraId="561D23AF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  </w:t>
      </w:r>
      <w:proofErr w:type="spellStart"/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onClick</w:t>
      </w:r>
      <w:proofErr w:type="spellEnd"/>
      <w:proofErr w:type="gramStart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=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() 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=&gt;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 {</w:t>
      </w:r>
    </w:p>
    <w:p w14:paraId="36EEE563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    </w:t>
      </w:r>
      <w:proofErr w:type="spellStart"/>
      <w:r w:rsidRPr="004578E2">
        <w:rPr>
          <w:rFonts w:ascii="Consolas" w:eastAsia="Times New Roman" w:hAnsi="Consolas" w:cs="Times New Roman"/>
          <w:color w:val="DCDCAA"/>
          <w:kern w:val="0"/>
          <w:sz w:val="14"/>
          <w:szCs w:val="14"/>
          <w:lang w:eastAsia="pt-BR"/>
        </w:rPr>
        <w:t>handleDelete</w:t>
      </w:r>
      <w:proofErr w:type="spellEnd"/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(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task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.</w:t>
      </w:r>
      <w:r w:rsidRPr="004578E2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id</w:t>
      </w: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);</w:t>
      </w:r>
    </w:p>
    <w:p w14:paraId="05E2E7A0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>                  }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6CDCA4BD" w14:textId="77777777" w:rsidR="004578E2" w:rsidRPr="004578E2" w:rsidRDefault="004578E2" w:rsidP="004578E2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4578E2">
        <w:rPr>
          <w:rFonts w:ascii="Consolas" w:eastAsia="Times New Roman" w:hAnsi="Consolas" w:cs="Times New Roman"/>
          <w:color w:val="D4D4D4"/>
          <w:kern w:val="0"/>
          <w:sz w:val="14"/>
          <w:szCs w:val="14"/>
          <w:lang w:eastAsia="pt-BR"/>
        </w:rPr>
        <w:t xml:space="preserve">                </w:t>
      </w:r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&gt;&lt;/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i</w:t>
      </w:r>
      <w:proofErr w:type="gramStart"/>
      <w:r w:rsidRPr="004578E2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{</w:t>
      </w:r>
      <w:proofErr w:type="gram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/*função não é passada direto para não ser executada assim que a página for carregada, por isso, precisa ser passada por uma </w:t>
      </w:r>
      <w:proofErr w:type="spellStart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>arrowfucntion</w:t>
      </w:r>
      <w:proofErr w:type="spellEnd"/>
      <w:r w:rsidRPr="004578E2">
        <w:rPr>
          <w:rFonts w:ascii="Consolas" w:eastAsia="Times New Roman" w:hAnsi="Consolas" w:cs="Times New Roman"/>
          <w:color w:val="6A9955"/>
          <w:kern w:val="0"/>
          <w:sz w:val="14"/>
          <w:szCs w:val="14"/>
          <w:lang w:eastAsia="pt-BR"/>
        </w:rPr>
        <w:t xml:space="preserve"> */</w:t>
      </w:r>
      <w:r w:rsidRPr="004578E2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}</w:t>
      </w:r>
    </w:p>
    <w:p w14:paraId="320F13E2" w14:textId="77777777" w:rsidR="004578E2" w:rsidRDefault="004578E2" w:rsidP="00B833F3">
      <w:pPr>
        <w:ind w:left="0"/>
        <w:rPr>
          <w:b/>
          <w:bCs/>
          <w:color w:val="000000" w:themeColor="text1"/>
        </w:rPr>
      </w:pPr>
    </w:p>
    <w:p w14:paraId="2D1C8F6E" w14:textId="3BB73B8A" w:rsidR="006C7AD4" w:rsidRDefault="006C7AD4" w:rsidP="00B833F3">
      <w:pPr>
        <w:ind w:left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ab/>
        <w:t>Criando modal</w:t>
      </w:r>
    </w:p>
    <w:p w14:paraId="6F9C07CC" w14:textId="77777777" w:rsidR="006C7AD4" w:rsidRDefault="006C7AD4" w:rsidP="00B833F3">
      <w:pPr>
        <w:ind w:left="0"/>
        <w:rPr>
          <w:b/>
          <w:bCs/>
          <w:color w:val="000000" w:themeColor="text1"/>
        </w:rPr>
      </w:pPr>
    </w:p>
    <w:p w14:paraId="1CBFD830" w14:textId="7104A766" w:rsidR="006C7AD4" w:rsidRPr="006C7AD4" w:rsidRDefault="006C7AD4" w:rsidP="00B833F3">
      <w:pPr>
        <w:ind w:left="0"/>
        <w:rPr>
          <w:color w:val="000000" w:themeColor="text1"/>
        </w:rPr>
      </w:pPr>
      <w:r w:rsidRPr="006C7AD4">
        <w:rPr>
          <w:color w:val="000000" w:themeColor="text1"/>
        </w:rPr>
        <w:t>Criado componentes:</w:t>
      </w:r>
    </w:p>
    <w:p w14:paraId="2D60237E" w14:textId="0F0015F9" w:rsidR="006C7AD4" w:rsidRDefault="006C7AD4" w:rsidP="00B833F3">
      <w:pPr>
        <w:ind w:left="0"/>
        <w:rPr>
          <w:color w:val="000000" w:themeColor="text1"/>
        </w:rPr>
      </w:pPr>
      <w:proofErr w:type="spellStart"/>
      <w:r w:rsidRPr="006C7AD4">
        <w:rPr>
          <w:b/>
          <w:bCs/>
          <w:i/>
          <w:iCs/>
          <w:color w:val="000000" w:themeColor="text1"/>
        </w:rPr>
        <w:t>Modal</w:t>
      </w:r>
      <w:r>
        <w:rPr>
          <w:b/>
          <w:bCs/>
          <w:color w:val="000000" w:themeColor="text1"/>
        </w:rPr>
        <w:t>.tsx</w:t>
      </w:r>
      <w:proofErr w:type="spellEnd"/>
      <w:r>
        <w:rPr>
          <w:b/>
          <w:bCs/>
          <w:color w:val="000000" w:themeColor="text1"/>
        </w:rPr>
        <w:t xml:space="preserve"> </w:t>
      </w:r>
      <w:r w:rsidRPr="006C7AD4">
        <w:rPr>
          <w:color w:val="000000" w:themeColor="text1"/>
        </w:rPr>
        <w:t>e</w:t>
      </w:r>
      <w:r>
        <w:rPr>
          <w:b/>
          <w:bCs/>
          <w:color w:val="000000" w:themeColor="text1"/>
        </w:rPr>
        <w:t xml:space="preserve"> Modal.</w:t>
      </w:r>
      <w:r w:rsidRPr="006C7AD4">
        <w:rPr>
          <w:b/>
          <w:bCs/>
          <w:i/>
          <w:iCs/>
          <w:color w:val="000000" w:themeColor="text1"/>
        </w:rPr>
        <w:t>module</w:t>
      </w:r>
      <w:r>
        <w:rPr>
          <w:b/>
          <w:bCs/>
          <w:color w:val="000000" w:themeColor="text1"/>
        </w:rPr>
        <w:t>.css</w:t>
      </w:r>
      <w:r>
        <w:rPr>
          <w:color w:val="000000" w:themeColor="text1"/>
        </w:rPr>
        <w:t>.</w:t>
      </w:r>
    </w:p>
    <w:p w14:paraId="6B732A14" w14:textId="77777777" w:rsidR="006C7AD4" w:rsidRDefault="006C7AD4" w:rsidP="00B833F3">
      <w:pPr>
        <w:ind w:left="0"/>
        <w:rPr>
          <w:color w:val="000000" w:themeColor="text1"/>
        </w:rPr>
      </w:pPr>
    </w:p>
    <w:p w14:paraId="07593FD0" w14:textId="4A2E25BA" w:rsidR="006C7AD4" w:rsidRDefault="006C7AD4" w:rsidP="00B833F3">
      <w:pPr>
        <w:ind w:left="0"/>
        <w:rPr>
          <w:b/>
          <w:bCs/>
          <w:color w:val="000000" w:themeColor="text1"/>
        </w:rPr>
      </w:pPr>
      <w:r>
        <w:rPr>
          <w:color w:val="000000" w:themeColor="text1"/>
        </w:rPr>
        <w:t xml:space="preserve">Importação no </w:t>
      </w:r>
      <w:proofErr w:type="spellStart"/>
      <w:r w:rsidRPr="006C7AD4">
        <w:rPr>
          <w:b/>
          <w:bCs/>
          <w:color w:val="000000" w:themeColor="text1"/>
        </w:rPr>
        <w:t>App.tsx</w:t>
      </w:r>
      <w:proofErr w:type="spellEnd"/>
    </w:p>
    <w:p w14:paraId="6429B327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proofErr w:type="spellStart"/>
      <w:r w:rsidRPr="006C7A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import</w:t>
      </w:r>
      <w:proofErr w:type="spellEnd"/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6C7AD4">
        <w:rPr>
          <w:rFonts w:ascii="Consolas" w:eastAsia="Times New Roman" w:hAnsi="Consolas" w:cs="Times New Roman"/>
          <w:color w:val="9CDCFE"/>
          <w:kern w:val="0"/>
          <w:sz w:val="14"/>
          <w:szCs w:val="14"/>
          <w:lang w:eastAsia="pt-BR"/>
        </w:rPr>
        <w:t>Modal</w:t>
      </w: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spellStart"/>
      <w:r w:rsidRPr="006C7A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from</w:t>
      </w:r>
      <w:proofErr w:type="spellEnd"/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proofErr w:type="gramStart"/>
      <w:r w:rsidRPr="006C7A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"./</w:t>
      </w:r>
      <w:proofErr w:type="spellStart"/>
      <w:proofErr w:type="gramEnd"/>
      <w:r w:rsidRPr="006C7A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components</w:t>
      </w:r>
      <w:proofErr w:type="spellEnd"/>
      <w:r w:rsidRPr="006C7AD4">
        <w:rPr>
          <w:rFonts w:ascii="Consolas" w:eastAsia="Times New Roman" w:hAnsi="Consolas" w:cs="Times New Roman"/>
          <w:color w:val="CE9178"/>
          <w:kern w:val="0"/>
          <w:sz w:val="14"/>
          <w:szCs w:val="14"/>
          <w:lang w:eastAsia="pt-BR"/>
        </w:rPr>
        <w:t>/Modal"</w:t>
      </w: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>;</w:t>
      </w:r>
    </w:p>
    <w:p w14:paraId="5A83D95C" w14:textId="5CEBE66C" w:rsidR="006C7AD4" w:rsidRPr="006C7AD4" w:rsidRDefault="006C7AD4" w:rsidP="006C7AD4">
      <w:pPr>
        <w:spacing w:before="0" w:after="0"/>
        <w:ind w:left="0" w:right="0"/>
        <w:rPr>
          <w:color w:val="000000" w:themeColor="text1"/>
          <w:sz w:val="14"/>
          <w:szCs w:val="14"/>
        </w:rPr>
      </w:pPr>
    </w:p>
    <w:p w14:paraId="5D8D1D51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</w:t>
      </w:r>
      <w:proofErr w:type="spellStart"/>
      <w:r w:rsidRPr="006C7AD4">
        <w:rPr>
          <w:rFonts w:ascii="Consolas" w:eastAsia="Times New Roman" w:hAnsi="Consolas" w:cs="Times New Roman"/>
          <w:color w:val="C586C0"/>
          <w:kern w:val="0"/>
          <w:sz w:val="14"/>
          <w:szCs w:val="14"/>
          <w:lang w:eastAsia="pt-BR"/>
        </w:rPr>
        <w:t>return</w:t>
      </w:r>
      <w:proofErr w:type="spellEnd"/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(</w:t>
      </w:r>
    </w:p>
    <w:p w14:paraId="09AA9DA5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proofErr w:type="spellStart"/>
      <w:r w:rsidRPr="006C7AD4">
        <w:rPr>
          <w:rFonts w:ascii="Consolas" w:eastAsia="Times New Roman" w:hAnsi="Consolas" w:cs="Times New Roman"/>
          <w:color w:val="569CD6"/>
          <w:kern w:val="0"/>
          <w:sz w:val="14"/>
          <w:szCs w:val="14"/>
          <w:lang w:eastAsia="pt-BR"/>
        </w:rPr>
        <w:t>div</w:t>
      </w:r>
      <w:proofErr w:type="spellEnd"/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&gt;</w:t>
      </w:r>
    </w:p>
    <w:p w14:paraId="716E8806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6C7AD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Modal</w:t>
      </w: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38653A27" w14:textId="77777777" w:rsidR="006C7AD4" w:rsidRPr="006C7AD4" w:rsidRDefault="006C7AD4" w:rsidP="006C7AD4">
      <w:pPr>
        <w:shd w:val="clear" w:color="auto" w:fill="1F1F1F"/>
        <w:spacing w:before="0" w:after="0"/>
        <w:ind w:left="0" w:right="0"/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</w:pP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     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&lt;</w:t>
      </w:r>
      <w:r w:rsidRPr="006C7AD4">
        <w:rPr>
          <w:rFonts w:ascii="Consolas" w:eastAsia="Times New Roman" w:hAnsi="Consolas" w:cs="Times New Roman"/>
          <w:color w:val="4EC9B0"/>
          <w:kern w:val="0"/>
          <w:sz w:val="14"/>
          <w:szCs w:val="14"/>
          <w:lang w:eastAsia="pt-BR"/>
        </w:rPr>
        <w:t>Header</w:t>
      </w:r>
      <w:r w:rsidRPr="006C7AD4">
        <w:rPr>
          <w:rFonts w:ascii="Consolas" w:eastAsia="Times New Roman" w:hAnsi="Consolas" w:cs="Times New Roman"/>
          <w:color w:val="CCCCCC"/>
          <w:kern w:val="0"/>
          <w:sz w:val="14"/>
          <w:szCs w:val="14"/>
          <w:lang w:eastAsia="pt-BR"/>
        </w:rPr>
        <w:t xml:space="preserve"> </w:t>
      </w:r>
      <w:r w:rsidRPr="006C7AD4">
        <w:rPr>
          <w:rFonts w:ascii="Consolas" w:eastAsia="Times New Roman" w:hAnsi="Consolas" w:cs="Times New Roman"/>
          <w:color w:val="808080"/>
          <w:kern w:val="0"/>
          <w:sz w:val="14"/>
          <w:szCs w:val="14"/>
          <w:lang w:eastAsia="pt-BR"/>
        </w:rPr>
        <w:t>/&gt;</w:t>
      </w:r>
    </w:p>
    <w:p w14:paraId="0055B345" w14:textId="77777777" w:rsidR="006C7AD4" w:rsidRPr="006C7AD4" w:rsidRDefault="006C7AD4" w:rsidP="006C7AD4">
      <w:pPr>
        <w:spacing w:before="0" w:after="0"/>
        <w:ind w:left="0" w:right="0"/>
        <w:rPr>
          <w:color w:val="000000" w:themeColor="text1"/>
        </w:rPr>
      </w:pPr>
    </w:p>
    <w:sectPr w:rsidR="006C7AD4" w:rsidRPr="006C7AD4" w:rsidSect="00030C2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F964D" w14:textId="77777777" w:rsidR="00ED0DD9" w:rsidRDefault="00ED0DD9" w:rsidP="00A66B18">
      <w:pPr>
        <w:spacing w:before="0" w:after="0"/>
      </w:pPr>
      <w:r>
        <w:separator/>
      </w:r>
    </w:p>
  </w:endnote>
  <w:endnote w:type="continuationSeparator" w:id="0">
    <w:p w14:paraId="7EE72C74" w14:textId="77777777" w:rsidR="00ED0DD9" w:rsidRDefault="00ED0DD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97A50" w14:textId="77777777" w:rsidR="00ED0DD9" w:rsidRDefault="00ED0DD9" w:rsidP="00A66B18">
      <w:pPr>
        <w:spacing w:before="0" w:after="0"/>
      </w:pPr>
      <w:r>
        <w:separator/>
      </w:r>
    </w:p>
  </w:footnote>
  <w:footnote w:type="continuationSeparator" w:id="0">
    <w:p w14:paraId="447B3F26" w14:textId="77777777" w:rsidR="00ED0DD9" w:rsidRDefault="00ED0DD9" w:rsidP="00A66B18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FBF"/>
    <w:rsid w:val="00030C2F"/>
    <w:rsid w:val="00083BAA"/>
    <w:rsid w:val="0010680C"/>
    <w:rsid w:val="00152B0B"/>
    <w:rsid w:val="001766D6"/>
    <w:rsid w:val="00192419"/>
    <w:rsid w:val="001C270D"/>
    <w:rsid w:val="001E2320"/>
    <w:rsid w:val="00214E28"/>
    <w:rsid w:val="00326FBF"/>
    <w:rsid w:val="00352B81"/>
    <w:rsid w:val="00394757"/>
    <w:rsid w:val="003A0150"/>
    <w:rsid w:val="003E24DF"/>
    <w:rsid w:val="0041428F"/>
    <w:rsid w:val="004578E2"/>
    <w:rsid w:val="004A2B0D"/>
    <w:rsid w:val="005C2210"/>
    <w:rsid w:val="00615018"/>
    <w:rsid w:val="0062123A"/>
    <w:rsid w:val="00646E75"/>
    <w:rsid w:val="006C7AD4"/>
    <w:rsid w:val="006F6F10"/>
    <w:rsid w:val="007729DE"/>
    <w:rsid w:val="00783E79"/>
    <w:rsid w:val="007B5AE8"/>
    <w:rsid w:val="007D4A82"/>
    <w:rsid w:val="007F5192"/>
    <w:rsid w:val="00831721"/>
    <w:rsid w:val="00862A06"/>
    <w:rsid w:val="008F39DF"/>
    <w:rsid w:val="00A26FE7"/>
    <w:rsid w:val="00A5115F"/>
    <w:rsid w:val="00A66B18"/>
    <w:rsid w:val="00A6783B"/>
    <w:rsid w:val="00A96CF8"/>
    <w:rsid w:val="00AA089B"/>
    <w:rsid w:val="00AE1388"/>
    <w:rsid w:val="00AF3982"/>
    <w:rsid w:val="00B017EF"/>
    <w:rsid w:val="00B50294"/>
    <w:rsid w:val="00B57D6E"/>
    <w:rsid w:val="00B833F3"/>
    <w:rsid w:val="00B93312"/>
    <w:rsid w:val="00BF4733"/>
    <w:rsid w:val="00C701F7"/>
    <w:rsid w:val="00C70786"/>
    <w:rsid w:val="00D10958"/>
    <w:rsid w:val="00D20195"/>
    <w:rsid w:val="00D56EF1"/>
    <w:rsid w:val="00D66593"/>
    <w:rsid w:val="00DE6DA2"/>
    <w:rsid w:val="00DF2D30"/>
    <w:rsid w:val="00E4786A"/>
    <w:rsid w:val="00E55D74"/>
    <w:rsid w:val="00E6540C"/>
    <w:rsid w:val="00E81E2A"/>
    <w:rsid w:val="00EA3A5B"/>
    <w:rsid w:val="00ED0DD9"/>
    <w:rsid w:val="00EE0952"/>
    <w:rsid w:val="00FE0F43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021A80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rio1">
    <w:name w:val="Destinatário1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udao">
    <w:name w:val="Salutation"/>
    <w:basedOn w:val="Normal"/>
    <w:link w:val="SaudaoChar"/>
    <w:uiPriority w:val="4"/>
    <w:unhideWhenUsed/>
    <w:qFormat/>
    <w:rsid w:val="00A66B18"/>
    <w:pPr>
      <w:spacing w:before="720"/>
    </w:pPr>
  </w:style>
  <w:style w:type="character" w:customStyle="1" w:styleId="SaudaoChar">
    <w:name w:val="Saudação Char"/>
    <w:basedOn w:val="Fontepargpadro"/>
    <w:link w:val="Sauda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Encerramento">
    <w:name w:val="Closing"/>
    <w:basedOn w:val="Normal"/>
    <w:next w:val="Assinatura"/>
    <w:link w:val="EncerramentoChar"/>
    <w:uiPriority w:val="6"/>
    <w:unhideWhenUsed/>
    <w:qFormat/>
    <w:rsid w:val="00A6783B"/>
    <w:pPr>
      <w:spacing w:before="480" w:after="960"/>
    </w:pPr>
  </w:style>
  <w:style w:type="character" w:customStyle="1" w:styleId="EncerramentoChar">
    <w:name w:val="Encerramento Char"/>
    <w:basedOn w:val="Fontepargpadro"/>
    <w:link w:val="Encerramento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Assinatura">
    <w:name w:val="Signature"/>
    <w:basedOn w:val="Normal"/>
    <w:link w:val="Assinatura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AssinaturaChar">
    <w:name w:val="Assinatura Char"/>
    <w:basedOn w:val="Fontepargpadro"/>
    <w:link w:val="Assinatur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3E24DF"/>
    <w:pPr>
      <w:spacing w:after="0"/>
      <w:jc w:val="right"/>
    </w:pPr>
  </w:style>
  <w:style w:type="character" w:customStyle="1" w:styleId="CabealhoChar">
    <w:name w:val="Cabeçalho Char"/>
    <w:basedOn w:val="Fontepargpadro"/>
    <w:link w:val="Cabealh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orte">
    <w:name w:val="Strong"/>
    <w:basedOn w:val="Fontepargpadro"/>
    <w:uiPriority w:val="1"/>
    <w:semiHidden/>
    <w:rsid w:val="003E24DF"/>
    <w:rPr>
      <w:b/>
      <w:bCs/>
    </w:rPr>
  </w:style>
  <w:style w:type="paragraph" w:customStyle="1" w:styleId="Informaesdecontato">
    <w:name w:val="Informações de conta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har">
    <w:name w:val="Título 2 Char"/>
    <w:basedOn w:val="Fontepargpadro"/>
    <w:link w:val="Ttulo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oEspaoReservado">
    <w:name w:val="Placeholder Text"/>
    <w:basedOn w:val="Fontepargpadro"/>
    <w:uiPriority w:val="99"/>
    <w:semiHidden/>
    <w:rsid w:val="001766D6"/>
    <w:rPr>
      <w:color w:val="808080"/>
    </w:rPr>
  </w:style>
  <w:style w:type="paragraph" w:styleId="Rodap">
    <w:name w:val="footer"/>
    <w:basedOn w:val="Normal"/>
    <w:link w:val="Rodap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acteresdo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eresdoLogotipo">
    <w:name w:val="Caracteres do Logotipo"/>
    <w:basedOn w:val="Fontepargpadro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9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3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6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25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4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0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5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\AppData\Local\Microsoft\Office\16.0\DTS\pt-BR%7b6EBDB462-9436-437D-A7BD-7D035F495E8C%7d\%7bA062D172-2724-4512-87F6-E469D5058F0F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{A062D172-2724-4512-87F6-E469D5058F0F}tf56348247_win32.dotx</Template>
  <TotalTime>0</TotalTime>
  <Pages>4</Pages>
  <Words>922</Words>
  <Characters>4984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2023-07-20T17:31:00Z</dcterms:created>
  <dcterms:modified xsi:type="dcterms:W3CDTF">2023-07-21T13:54:00Z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